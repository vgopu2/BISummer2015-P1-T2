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87" w:rsidRPr="00A60E87" w:rsidRDefault="002E73CB" w:rsidP="00CA4087">
      <w:pPr>
        <w:pStyle w:val="Heading1"/>
        <w:rPr>
          <w:sz w:val="48"/>
        </w:rPr>
      </w:pPr>
      <w:r>
        <w:rPr>
          <w:sz w:val="44"/>
        </w:rPr>
        <w:t xml:space="preserve">Tier : </w:t>
      </w:r>
      <w:r w:rsidR="00A60E87" w:rsidRPr="00A60E87">
        <w:rPr>
          <w:sz w:val="44"/>
        </w:rPr>
        <w:t>AW.Model Class Library</w:t>
      </w:r>
    </w:p>
    <w:p w:rsidR="00F63C8C" w:rsidRDefault="00F63C8C" w:rsidP="00CA4087">
      <w:pPr>
        <w:pStyle w:val="Heading1"/>
      </w:pPr>
      <w:r>
        <w:t>Classes</w:t>
      </w:r>
      <w:r w:rsidR="00C80755">
        <w:t xml:space="preserve"> and mapped DB objects</w:t>
      </w:r>
      <w:r>
        <w:t>:</w:t>
      </w:r>
    </w:p>
    <w:p w:rsidR="00F63C8C" w:rsidRDefault="00F63C8C" w:rsidP="00F63C8C"/>
    <w:p w:rsidR="00A60E87" w:rsidRDefault="00A60E87" w:rsidP="00F63C8C">
      <w:r>
        <w:t>These Classes should be created</w:t>
      </w:r>
    </w:p>
    <w:p w:rsidR="00F63C8C" w:rsidRDefault="00F63C8C" w:rsidP="00F63C8C">
      <w:r>
        <w:rPr>
          <w:noProof/>
        </w:rPr>
        <w:drawing>
          <wp:inline distT="0" distB="0" distL="0" distR="0" wp14:anchorId="2AA222D1" wp14:editId="0FF9502B">
            <wp:extent cx="27908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8C" w:rsidRDefault="00F63C8C" w:rsidP="00F63C8C"/>
    <w:p w:rsidR="00A60E87" w:rsidRDefault="00A60E87" w:rsidP="00A60E87">
      <w:pPr>
        <w:pStyle w:val="Heading1"/>
        <w:rPr>
          <w:sz w:val="44"/>
        </w:rPr>
      </w:pPr>
      <w:r w:rsidRPr="00A60E87">
        <w:rPr>
          <w:sz w:val="44"/>
        </w:rPr>
        <w:t xml:space="preserve">AW. </w:t>
      </w:r>
      <w:r w:rsidR="0044795C">
        <w:rPr>
          <w:sz w:val="44"/>
        </w:rPr>
        <w:t>Framework Class Library</w:t>
      </w:r>
    </w:p>
    <w:p w:rsidR="0044795C" w:rsidRPr="0044795C" w:rsidRDefault="0044795C" w:rsidP="0044795C">
      <w:r>
        <w:t>EntityManager&lt;T&gt;</w:t>
      </w:r>
      <w:bookmarkStart w:id="0" w:name="_GoBack"/>
      <w:bookmarkEnd w:id="0"/>
    </w:p>
    <w:p w:rsidR="00A60E87" w:rsidRPr="00F63C8C" w:rsidRDefault="00A60E87" w:rsidP="00F63C8C"/>
    <w:p w:rsidR="00F63C8C" w:rsidRDefault="00F63C8C" w:rsidP="00CA4087">
      <w:pPr>
        <w:pStyle w:val="Heading1"/>
      </w:pPr>
    </w:p>
    <w:p w:rsidR="002E73CB" w:rsidRPr="002E73CB" w:rsidRDefault="002E73CB" w:rsidP="002E73CB">
      <w:pPr>
        <w:pStyle w:val="Heading1"/>
        <w:rPr>
          <w:sz w:val="36"/>
        </w:rPr>
      </w:pPr>
      <w:r>
        <w:rPr>
          <w:sz w:val="36"/>
        </w:rPr>
        <w:t xml:space="preserve">Tier: </w:t>
      </w:r>
      <w:r w:rsidRPr="002E73CB">
        <w:rPr>
          <w:sz w:val="36"/>
        </w:rPr>
        <w:t>AW.Portal</w:t>
      </w:r>
    </w:p>
    <w:p w:rsidR="00681E48" w:rsidRDefault="00681E48" w:rsidP="00CA4087">
      <w:pPr>
        <w:pStyle w:val="Heading1"/>
      </w:pPr>
      <w:r>
        <w:t>UserControls:</w:t>
      </w:r>
      <w:r w:rsidR="002E73CB">
        <w:t xml:space="preserve"> create them unser ~/UserControls/ folder</w:t>
      </w:r>
    </w:p>
    <w:p w:rsidR="002E73CB" w:rsidRPr="002E73CB" w:rsidRDefault="002E73CB" w:rsidP="002E7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4680"/>
        <w:gridCol w:w="2448"/>
      </w:tblGrid>
      <w:tr w:rsidR="00DD022A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D022A" w:rsidRPr="00DD022A" w:rsidRDefault="0044795C" w:rsidP="00320CE9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1.</w:t>
            </w:r>
            <w:r w:rsidR="00291560">
              <w:rPr>
                <w:b/>
                <w:color w:val="000000" w:themeColor="text1"/>
                <w:sz w:val="28"/>
              </w:rPr>
              <w:t>ProductDescription</w:t>
            </w:r>
            <w:r w:rsidR="00DD022A" w:rsidRPr="00DD022A">
              <w:rPr>
                <w:b/>
                <w:color w:val="000000" w:themeColor="text1"/>
                <w:sz w:val="28"/>
              </w:rPr>
              <w:t>.ascx</w:t>
            </w:r>
          </w:p>
        </w:tc>
      </w:tr>
      <w:tr w:rsidR="00DD022A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D022A" w:rsidRPr="00DD022A" w:rsidRDefault="00DD022A" w:rsidP="00291560">
            <w:pPr>
              <w:rPr>
                <w:b/>
              </w:rPr>
            </w:pPr>
            <w:r w:rsidRPr="00DD022A">
              <w:rPr>
                <w:b/>
              </w:rPr>
              <w:t xml:space="preserve">Displays </w:t>
            </w:r>
            <w:r w:rsidR="00291560">
              <w:rPr>
                <w:b/>
              </w:rPr>
              <w:t>product description</w:t>
            </w:r>
            <w:r w:rsidRPr="00DD022A">
              <w:rPr>
                <w:b/>
              </w:rPr>
              <w:t xml:space="preserve"> label from SalesLT.</w:t>
            </w:r>
            <w:r w:rsidR="00291560">
              <w:t xml:space="preserve"> </w:t>
            </w:r>
            <w:r w:rsidR="00291560" w:rsidRPr="00291560">
              <w:rPr>
                <w:b/>
              </w:rPr>
              <w:t>ProductDescription</w:t>
            </w:r>
            <w:r w:rsidRPr="00DD022A">
              <w:rPr>
                <w:b/>
              </w:rPr>
              <w:t xml:space="preserve"> table</w:t>
            </w:r>
            <w:r w:rsidR="00291560">
              <w:rPr>
                <w:b/>
              </w:rPr>
              <w:t>. Read only.</w:t>
            </w:r>
          </w:p>
        </w:tc>
      </w:tr>
      <w:tr w:rsidR="00DD022A" w:rsidTr="00291560">
        <w:tc>
          <w:tcPr>
            <w:tcW w:w="2448" w:type="dxa"/>
            <w:shd w:val="clear" w:color="auto" w:fill="FDE9D9" w:themeFill="accent6" w:themeFillTint="33"/>
          </w:tcPr>
          <w:p w:rsidR="00DD022A" w:rsidRDefault="00DD022A" w:rsidP="00320CE9">
            <w:pPr>
              <w:jc w:val="center"/>
            </w:pPr>
            <w:r>
              <w:t>Method</w:t>
            </w:r>
          </w:p>
        </w:tc>
        <w:tc>
          <w:tcPr>
            <w:tcW w:w="4680" w:type="dxa"/>
            <w:shd w:val="clear" w:color="auto" w:fill="FDE9D9" w:themeFill="accent6" w:themeFillTint="33"/>
          </w:tcPr>
          <w:p w:rsidR="00DD022A" w:rsidRDefault="00DD022A" w:rsidP="00320CE9">
            <w:pPr>
              <w:jc w:val="center"/>
            </w:pPr>
            <w:r>
              <w:t>Signature</w:t>
            </w:r>
          </w:p>
        </w:tc>
        <w:tc>
          <w:tcPr>
            <w:tcW w:w="2448" w:type="dxa"/>
            <w:shd w:val="clear" w:color="auto" w:fill="FDE9D9" w:themeFill="accent6" w:themeFillTint="33"/>
          </w:tcPr>
          <w:p w:rsidR="00DD022A" w:rsidRDefault="00DD022A" w:rsidP="00320CE9">
            <w:pPr>
              <w:jc w:val="center"/>
            </w:pPr>
            <w:r>
              <w:t>Functionality</w:t>
            </w:r>
          </w:p>
        </w:tc>
      </w:tr>
      <w:tr w:rsidR="00DD022A" w:rsidTr="00291560">
        <w:tc>
          <w:tcPr>
            <w:tcW w:w="2448" w:type="dxa"/>
          </w:tcPr>
          <w:p w:rsidR="00DD022A" w:rsidRDefault="00DD022A" w:rsidP="00320CE9">
            <w:r>
              <w:lastRenderedPageBreak/>
              <w:t>Constructor#1</w:t>
            </w:r>
          </w:p>
        </w:tc>
        <w:tc>
          <w:tcPr>
            <w:tcW w:w="4680" w:type="dxa"/>
          </w:tcPr>
          <w:p w:rsidR="00DD022A" w:rsidRDefault="00DD022A" w:rsidP="00320CE9">
            <w:r>
              <w:t xml:space="preserve">Public </w:t>
            </w:r>
            <w:r w:rsidR="00291560" w:rsidRPr="00291560">
              <w:t xml:space="preserve">ProductDescription </w:t>
            </w:r>
            <w:r>
              <w:t xml:space="preserve">(int </w:t>
            </w:r>
            <w:r w:rsidR="00291560" w:rsidRPr="00291560">
              <w:t>ProductDescription</w:t>
            </w:r>
            <w:r>
              <w:t>Id)</w:t>
            </w:r>
          </w:p>
        </w:tc>
        <w:tc>
          <w:tcPr>
            <w:tcW w:w="2448" w:type="dxa"/>
          </w:tcPr>
          <w:p w:rsidR="00DD022A" w:rsidRDefault="00DD022A" w:rsidP="00320CE9">
            <w:r>
              <w:t>Populates the control fields</w:t>
            </w:r>
          </w:p>
        </w:tc>
      </w:tr>
    </w:tbl>
    <w:p w:rsidR="00DD022A" w:rsidRDefault="00DD02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4680"/>
        <w:gridCol w:w="2448"/>
      </w:tblGrid>
      <w:tr w:rsidR="00A24A6D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A24A6D" w:rsidRPr="00DD022A" w:rsidRDefault="0044795C" w:rsidP="00A24A6D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2.</w:t>
            </w:r>
            <w:r w:rsidR="00A24A6D">
              <w:rPr>
                <w:b/>
                <w:color w:val="000000" w:themeColor="text1"/>
                <w:sz w:val="28"/>
              </w:rPr>
              <w:t>Product</w:t>
            </w:r>
            <w:r w:rsidR="00A24A6D">
              <w:rPr>
                <w:b/>
                <w:color w:val="000000" w:themeColor="text1"/>
                <w:sz w:val="28"/>
              </w:rPr>
              <w:t>Order</w:t>
            </w:r>
            <w:r w:rsidR="00A24A6D" w:rsidRPr="00DD022A">
              <w:rPr>
                <w:b/>
                <w:color w:val="000000" w:themeColor="text1"/>
                <w:sz w:val="28"/>
              </w:rPr>
              <w:t>.ascx</w:t>
            </w:r>
          </w:p>
        </w:tc>
      </w:tr>
      <w:tr w:rsidR="00A24A6D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24A6D" w:rsidRDefault="00A24A6D" w:rsidP="00320CE9">
            <w:pPr>
              <w:rPr>
                <w:b/>
              </w:rPr>
            </w:pPr>
            <w:r w:rsidRPr="00DD022A">
              <w:rPr>
                <w:b/>
              </w:rPr>
              <w:t xml:space="preserve">Displays </w:t>
            </w:r>
          </w:p>
          <w:p w:rsidR="00A24A6D" w:rsidRDefault="00A24A6D" w:rsidP="00A24A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Product Name, Number,</w:t>
            </w:r>
            <w:r w:rsidRPr="00A24A6D">
              <w:rPr>
                <w:b/>
              </w:rPr>
              <w:t xml:space="preserve"> description</w:t>
            </w:r>
            <w:r>
              <w:rPr>
                <w:b/>
              </w:rPr>
              <w:t>, color, ListPrice, CategoryName, ModelName (Read only fileds)</w:t>
            </w:r>
          </w:p>
          <w:p w:rsidR="00A24A6D" w:rsidRDefault="00A24A6D" w:rsidP="00A24A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A24A6D">
              <w:rPr>
                <w:b/>
              </w:rPr>
              <w:t xml:space="preserve"> </w:t>
            </w:r>
            <w:r>
              <w:rPr>
                <w:b/>
              </w:rPr>
              <w:t>Provides dropdowns to Select Quantity</w:t>
            </w:r>
          </w:p>
          <w:p w:rsidR="00A24A6D" w:rsidRDefault="00A24A6D" w:rsidP="00A24A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Diplays total price based on selected quantity</w:t>
            </w:r>
          </w:p>
          <w:p w:rsidR="00A24A6D" w:rsidRDefault="00A24A6D" w:rsidP="00A24A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Provides Add to Cart Button</w:t>
            </w:r>
          </w:p>
          <w:p w:rsidR="00A24A6D" w:rsidRDefault="00A24A6D" w:rsidP="00A24A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On click of Add to Cart Button</w:t>
            </w:r>
          </w:p>
          <w:p w:rsidR="00A24A6D" w:rsidRDefault="00A24A6D" w:rsidP="00A24A6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Fetches </w:t>
            </w:r>
            <w:r w:rsidRPr="00A24A6D">
              <w:rPr>
                <w:b/>
              </w:rPr>
              <w:t>Dictionary&lt;</w:t>
            </w:r>
            <w:r>
              <w:rPr>
                <w:b/>
              </w:rPr>
              <w:t>int, int</w:t>
            </w:r>
            <w:r w:rsidRPr="00A24A6D">
              <w:rPr>
                <w:b/>
              </w:rPr>
              <w:t>&gt;</w:t>
            </w:r>
            <w:r>
              <w:rPr>
                <w:b/>
              </w:rPr>
              <w:t xml:space="preserve"> cartItems = (</w:t>
            </w:r>
            <w:r w:rsidRPr="00A24A6D">
              <w:rPr>
                <w:b/>
              </w:rPr>
              <w:t>Dictionary&lt;</w:t>
            </w:r>
            <w:r>
              <w:rPr>
                <w:b/>
              </w:rPr>
              <w:t>int, int</w:t>
            </w:r>
            <w:r w:rsidRPr="00A24A6D">
              <w:rPr>
                <w:b/>
              </w:rPr>
              <w:t>&gt;</w:t>
            </w:r>
            <w:r>
              <w:rPr>
                <w:b/>
              </w:rPr>
              <w:t>)Session(“ShoppingCart”)</w:t>
            </w:r>
          </w:p>
          <w:p w:rsidR="00A24A6D" w:rsidRDefault="00A24A6D" w:rsidP="00A24A6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Please make sure </w:t>
            </w:r>
            <w:r>
              <w:rPr>
                <w:b/>
              </w:rPr>
              <w:t>Session(“ShoppingCart”)</w:t>
            </w:r>
            <w:r>
              <w:rPr>
                <w:b/>
              </w:rPr>
              <w:t xml:space="preserve"> is not null</w:t>
            </w:r>
          </w:p>
          <w:p w:rsidR="00A24A6D" w:rsidRDefault="00A24A6D" w:rsidP="00A24A6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If null do Session.Add(</w:t>
            </w:r>
            <w:r>
              <w:rPr>
                <w:b/>
              </w:rPr>
              <w:t>“ShoppingCart”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cartItems)</w:t>
            </w:r>
          </w:p>
          <w:p w:rsidR="00A24A6D" w:rsidRDefault="00A24A6D" w:rsidP="00A24A6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If have to make it work. I will provide an example for this code</w:t>
            </w:r>
          </w:p>
          <w:p w:rsidR="00F026B1" w:rsidRDefault="00F026B1" w:rsidP="00A24A6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Raise event to refresh shopping cast user control</w:t>
            </w:r>
          </w:p>
          <w:p w:rsidR="00F026B1" w:rsidRPr="00A24A6D" w:rsidRDefault="00F026B1" w:rsidP="00A24A6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Closes the popup</w:t>
            </w:r>
          </w:p>
        </w:tc>
      </w:tr>
      <w:tr w:rsidR="00A24A6D" w:rsidTr="00320CE9">
        <w:tc>
          <w:tcPr>
            <w:tcW w:w="2448" w:type="dxa"/>
            <w:shd w:val="clear" w:color="auto" w:fill="FDE9D9" w:themeFill="accent6" w:themeFillTint="33"/>
          </w:tcPr>
          <w:p w:rsidR="00A24A6D" w:rsidRDefault="00A24A6D" w:rsidP="00320CE9">
            <w:pPr>
              <w:jc w:val="center"/>
            </w:pPr>
            <w:r>
              <w:t>Method</w:t>
            </w:r>
          </w:p>
        </w:tc>
        <w:tc>
          <w:tcPr>
            <w:tcW w:w="4680" w:type="dxa"/>
            <w:shd w:val="clear" w:color="auto" w:fill="FDE9D9" w:themeFill="accent6" w:themeFillTint="33"/>
          </w:tcPr>
          <w:p w:rsidR="00A24A6D" w:rsidRDefault="00A24A6D" w:rsidP="00320CE9">
            <w:pPr>
              <w:jc w:val="center"/>
            </w:pPr>
            <w:r>
              <w:t>Signature</w:t>
            </w:r>
          </w:p>
        </w:tc>
        <w:tc>
          <w:tcPr>
            <w:tcW w:w="2448" w:type="dxa"/>
            <w:shd w:val="clear" w:color="auto" w:fill="FDE9D9" w:themeFill="accent6" w:themeFillTint="33"/>
          </w:tcPr>
          <w:p w:rsidR="00A24A6D" w:rsidRDefault="00A24A6D" w:rsidP="00320CE9">
            <w:pPr>
              <w:jc w:val="center"/>
            </w:pPr>
            <w:r>
              <w:t>Functionality</w:t>
            </w:r>
          </w:p>
        </w:tc>
      </w:tr>
      <w:tr w:rsidR="00A24A6D" w:rsidTr="00320CE9">
        <w:tc>
          <w:tcPr>
            <w:tcW w:w="2448" w:type="dxa"/>
          </w:tcPr>
          <w:p w:rsidR="00A24A6D" w:rsidRDefault="00A24A6D" w:rsidP="00320CE9">
            <w:r>
              <w:t>Constructor#1</w:t>
            </w:r>
          </w:p>
        </w:tc>
        <w:tc>
          <w:tcPr>
            <w:tcW w:w="4680" w:type="dxa"/>
          </w:tcPr>
          <w:p w:rsidR="00A24A6D" w:rsidRDefault="00A24A6D" w:rsidP="00F026B1">
            <w:r>
              <w:t xml:space="preserve">Public </w:t>
            </w:r>
            <w:r w:rsidRPr="00A24A6D">
              <w:t xml:space="preserve">ProductOrder </w:t>
            </w:r>
            <w:r>
              <w:t xml:space="preserve">(int </w:t>
            </w:r>
            <w:r w:rsidRPr="00291560">
              <w:t>Product</w:t>
            </w:r>
            <w:r>
              <w:t>Id)</w:t>
            </w:r>
          </w:p>
        </w:tc>
        <w:tc>
          <w:tcPr>
            <w:tcW w:w="2448" w:type="dxa"/>
          </w:tcPr>
          <w:p w:rsidR="00A24A6D" w:rsidRDefault="00A24A6D" w:rsidP="00320CE9">
            <w:r>
              <w:t>Populates the control fields</w:t>
            </w:r>
          </w:p>
        </w:tc>
      </w:tr>
      <w:tr w:rsidR="00F026B1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026B1" w:rsidRPr="00DD022A" w:rsidRDefault="0044795C" w:rsidP="00320CE9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3.</w:t>
            </w:r>
            <w:r w:rsidR="00F026B1">
              <w:rPr>
                <w:b/>
                <w:color w:val="000000" w:themeColor="text1"/>
                <w:sz w:val="28"/>
              </w:rPr>
              <w:t>ShoppingCart</w:t>
            </w:r>
            <w:r w:rsidR="00F026B1" w:rsidRPr="00DD022A">
              <w:rPr>
                <w:b/>
                <w:color w:val="000000" w:themeColor="text1"/>
                <w:sz w:val="28"/>
              </w:rPr>
              <w:t>.ascx</w:t>
            </w:r>
          </w:p>
        </w:tc>
      </w:tr>
      <w:tr w:rsidR="00F026B1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026B1" w:rsidRDefault="00F026B1" w:rsidP="00320CE9">
            <w:pPr>
              <w:rPr>
                <w:b/>
              </w:rPr>
            </w:pPr>
            <w:r>
              <w:rPr>
                <w:b/>
              </w:rPr>
              <w:t xml:space="preserve">Diplays Items stored in </w:t>
            </w:r>
            <w:r>
              <w:rPr>
                <w:b/>
              </w:rPr>
              <w:t xml:space="preserve"> Session(“ShoppingCart”)</w:t>
            </w:r>
          </w:p>
          <w:p w:rsidR="00F026B1" w:rsidRDefault="00F026B1" w:rsidP="00F026B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F026B1">
              <w:rPr>
                <w:b/>
              </w:rPr>
              <w:t xml:space="preserve">For each item in dictionary get </w:t>
            </w:r>
            <w:r w:rsidRPr="00F026B1">
              <w:rPr>
                <w:b/>
              </w:rPr>
              <w:t>Product Name, Number, description, color, ListPrice, CategoryName, ModelName (Read only fileds)</w:t>
            </w:r>
          </w:p>
          <w:p w:rsidR="00F026B1" w:rsidRPr="00F026B1" w:rsidRDefault="00F026B1" w:rsidP="00F026B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Display final checkout price</w:t>
            </w:r>
          </w:p>
          <w:p w:rsidR="00F026B1" w:rsidRDefault="00F026B1" w:rsidP="00F026B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Provide a check out button</w:t>
            </w:r>
          </w:p>
          <w:p w:rsidR="002E2E29" w:rsidRDefault="00F026B1" w:rsidP="00F026B1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On click </w:t>
            </w:r>
            <w:r w:rsidR="002E2E29">
              <w:rPr>
                <w:b/>
              </w:rPr>
              <w:t>Load page Checkout.aspx</w:t>
            </w:r>
          </w:p>
          <w:p w:rsidR="00F026B1" w:rsidRPr="00F026B1" w:rsidRDefault="00F026B1" w:rsidP="000960C1">
            <w:pPr>
              <w:pStyle w:val="ListParagraph"/>
              <w:ind w:left="1440"/>
              <w:rPr>
                <w:b/>
              </w:rPr>
            </w:pPr>
          </w:p>
        </w:tc>
      </w:tr>
      <w:tr w:rsidR="00F026B1" w:rsidTr="00320CE9">
        <w:tc>
          <w:tcPr>
            <w:tcW w:w="2448" w:type="dxa"/>
            <w:shd w:val="clear" w:color="auto" w:fill="FDE9D9" w:themeFill="accent6" w:themeFillTint="33"/>
          </w:tcPr>
          <w:p w:rsidR="00F026B1" w:rsidRDefault="00F026B1" w:rsidP="00320CE9">
            <w:pPr>
              <w:jc w:val="center"/>
            </w:pPr>
            <w:r>
              <w:t>Method</w:t>
            </w:r>
          </w:p>
        </w:tc>
        <w:tc>
          <w:tcPr>
            <w:tcW w:w="4680" w:type="dxa"/>
            <w:shd w:val="clear" w:color="auto" w:fill="FDE9D9" w:themeFill="accent6" w:themeFillTint="33"/>
          </w:tcPr>
          <w:p w:rsidR="00F026B1" w:rsidRDefault="00F026B1" w:rsidP="00320CE9">
            <w:pPr>
              <w:jc w:val="center"/>
            </w:pPr>
            <w:r>
              <w:t>Signature</w:t>
            </w:r>
          </w:p>
        </w:tc>
        <w:tc>
          <w:tcPr>
            <w:tcW w:w="2448" w:type="dxa"/>
            <w:shd w:val="clear" w:color="auto" w:fill="FDE9D9" w:themeFill="accent6" w:themeFillTint="33"/>
          </w:tcPr>
          <w:p w:rsidR="00F026B1" w:rsidRDefault="00F026B1" w:rsidP="00320CE9">
            <w:pPr>
              <w:jc w:val="center"/>
            </w:pPr>
            <w:r>
              <w:t>Functionality</w:t>
            </w:r>
          </w:p>
        </w:tc>
      </w:tr>
      <w:tr w:rsidR="00F026B1" w:rsidTr="00320CE9">
        <w:tc>
          <w:tcPr>
            <w:tcW w:w="2448" w:type="dxa"/>
          </w:tcPr>
          <w:p w:rsidR="00F026B1" w:rsidRDefault="00F026B1" w:rsidP="00320CE9">
            <w:r>
              <w:t>One Page Load</w:t>
            </w:r>
          </w:p>
        </w:tc>
        <w:tc>
          <w:tcPr>
            <w:tcW w:w="4680" w:type="dxa"/>
          </w:tcPr>
          <w:p w:rsidR="00F026B1" w:rsidRDefault="00F026B1" w:rsidP="00320CE9"/>
        </w:tc>
        <w:tc>
          <w:tcPr>
            <w:tcW w:w="2448" w:type="dxa"/>
          </w:tcPr>
          <w:p w:rsidR="00F026B1" w:rsidRDefault="00F026B1" w:rsidP="00320CE9">
            <w:r>
              <w:t>Populates the control fields</w:t>
            </w:r>
            <w:r>
              <w:t xml:space="preserve"> by processing session object</w:t>
            </w:r>
          </w:p>
        </w:tc>
      </w:tr>
    </w:tbl>
    <w:p w:rsidR="00E3557C" w:rsidRDefault="00E3557C"/>
    <w:p w:rsidR="00CA4087" w:rsidRDefault="00CA4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4680"/>
        <w:gridCol w:w="2448"/>
      </w:tblGrid>
      <w:tr w:rsidR="00CA4087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4087" w:rsidRPr="00DD022A" w:rsidRDefault="0044795C" w:rsidP="00320CE9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4.</w:t>
            </w:r>
            <w:r w:rsidR="00CA4087">
              <w:rPr>
                <w:b/>
                <w:color w:val="000000" w:themeColor="text1"/>
                <w:sz w:val="28"/>
              </w:rPr>
              <w:t>SiteMenu</w:t>
            </w:r>
            <w:r w:rsidR="00CA4087" w:rsidRPr="00DD022A">
              <w:rPr>
                <w:b/>
                <w:color w:val="000000" w:themeColor="text1"/>
                <w:sz w:val="28"/>
              </w:rPr>
              <w:t>.ascx</w:t>
            </w:r>
          </w:p>
        </w:tc>
      </w:tr>
      <w:tr w:rsidR="00CA4087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A4087" w:rsidRDefault="00CA4087" w:rsidP="00320CE9">
            <w:pPr>
              <w:rPr>
                <w:b/>
              </w:rPr>
            </w:pPr>
            <w:r>
              <w:rPr>
                <w:b/>
              </w:rPr>
              <w:t>Provide links to:</w:t>
            </w:r>
          </w:p>
          <w:p w:rsidR="00CA4087" w:rsidRDefault="00CA4087" w:rsidP="00CA408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ProductBrowser</w:t>
            </w:r>
          </w:p>
          <w:p w:rsidR="00CA4087" w:rsidRDefault="00CA4087" w:rsidP="00CA408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MyOrders</w:t>
            </w:r>
          </w:p>
          <w:p w:rsidR="00CA4087" w:rsidRPr="00CA4087" w:rsidRDefault="00CA4087" w:rsidP="00CA408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Home</w:t>
            </w:r>
          </w:p>
        </w:tc>
      </w:tr>
      <w:tr w:rsidR="00CA4087" w:rsidTr="00320CE9">
        <w:tc>
          <w:tcPr>
            <w:tcW w:w="2448" w:type="dxa"/>
            <w:shd w:val="clear" w:color="auto" w:fill="FDE9D9" w:themeFill="accent6" w:themeFillTint="33"/>
          </w:tcPr>
          <w:p w:rsidR="00CA4087" w:rsidRDefault="00CA4087" w:rsidP="00320CE9">
            <w:pPr>
              <w:jc w:val="center"/>
            </w:pPr>
            <w:r>
              <w:t>Method</w:t>
            </w:r>
          </w:p>
        </w:tc>
        <w:tc>
          <w:tcPr>
            <w:tcW w:w="4680" w:type="dxa"/>
            <w:shd w:val="clear" w:color="auto" w:fill="FDE9D9" w:themeFill="accent6" w:themeFillTint="33"/>
          </w:tcPr>
          <w:p w:rsidR="00CA4087" w:rsidRDefault="00CA4087" w:rsidP="00320CE9">
            <w:pPr>
              <w:jc w:val="center"/>
            </w:pPr>
            <w:r>
              <w:t>Signature</w:t>
            </w:r>
          </w:p>
        </w:tc>
        <w:tc>
          <w:tcPr>
            <w:tcW w:w="2448" w:type="dxa"/>
            <w:shd w:val="clear" w:color="auto" w:fill="FDE9D9" w:themeFill="accent6" w:themeFillTint="33"/>
          </w:tcPr>
          <w:p w:rsidR="00CA4087" w:rsidRDefault="00CA4087" w:rsidP="00320CE9">
            <w:pPr>
              <w:jc w:val="center"/>
            </w:pPr>
            <w:r>
              <w:t>Functionality</w:t>
            </w:r>
          </w:p>
        </w:tc>
      </w:tr>
      <w:tr w:rsidR="00CA4087" w:rsidTr="00320CE9">
        <w:tc>
          <w:tcPr>
            <w:tcW w:w="2448" w:type="dxa"/>
          </w:tcPr>
          <w:p w:rsidR="00CA4087" w:rsidRDefault="00CA4087" w:rsidP="00320CE9">
            <w:r>
              <w:t>Constructor#1</w:t>
            </w:r>
          </w:p>
        </w:tc>
        <w:tc>
          <w:tcPr>
            <w:tcW w:w="4680" w:type="dxa"/>
          </w:tcPr>
          <w:p w:rsidR="00CA4087" w:rsidRDefault="00CA4087" w:rsidP="00320CE9">
            <w:r>
              <w:t xml:space="preserve">Public </w:t>
            </w:r>
            <w:r w:rsidRPr="00291560">
              <w:t xml:space="preserve">ProductDescription </w:t>
            </w:r>
            <w:r>
              <w:t xml:space="preserve">(int </w:t>
            </w:r>
            <w:r w:rsidRPr="00291560">
              <w:t>ProductDescription</w:t>
            </w:r>
            <w:r>
              <w:t>Id)</w:t>
            </w:r>
          </w:p>
        </w:tc>
        <w:tc>
          <w:tcPr>
            <w:tcW w:w="2448" w:type="dxa"/>
          </w:tcPr>
          <w:p w:rsidR="00CA4087" w:rsidRDefault="00CA4087" w:rsidP="00320CE9">
            <w:r>
              <w:t>Populates the control fields</w:t>
            </w:r>
          </w:p>
        </w:tc>
      </w:tr>
    </w:tbl>
    <w:p w:rsidR="00CA4087" w:rsidRDefault="00CA4087"/>
    <w:p w:rsidR="00CA4087" w:rsidRDefault="00CA4087"/>
    <w:p w:rsidR="002E73CB" w:rsidRPr="00CA4087" w:rsidRDefault="002E73CB" w:rsidP="002E7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2E73CB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E73CB" w:rsidRPr="00DD022A" w:rsidRDefault="0044795C" w:rsidP="00320CE9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5.</w:t>
            </w:r>
            <w:r w:rsidR="002E73CB" w:rsidRPr="00DD022A">
              <w:rPr>
                <w:b/>
                <w:color w:val="000000" w:themeColor="text1"/>
                <w:sz w:val="28"/>
              </w:rPr>
              <w:t>UCAddressView.ascx</w:t>
            </w:r>
          </w:p>
        </w:tc>
      </w:tr>
      <w:tr w:rsidR="002E73CB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E73CB" w:rsidRPr="00DD022A" w:rsidRDefault="002E73CB" w:rsidP="00320CE9">
            <w:pPr>
              <w:rPr>
                <w:b/>
              </w:rPr>
            </w:pPr>
            <w:r w:rsidRPr="00DD022A">
              <w:rPr>
                <w:b/>
              </w:rPr>
              <w:t>Displays Address label from SalesLT.Address table</w:t>
            </w:r>
          </w:p>
        </w:tc>
      </w:tr>
      <w:tr w:rsidR="002E73CB" w:rsidTr="00320CE9">
        <w:tc>
          <w:tcPr>
            <w:tcW w:w="3192" w:type="dxa"/>
            <w:shd w:val="clear" w:color="auto" w:fill="FDE9D9" w:themeFill="accent6" w:themeFillTint="33"/>
          </w:tcPr>
          <w:p w:rsidR="002E73CB" w:rsidRDefault="002E73CB" w:rsidP="00320CE9">
            <w:pPr>
              <w:jc w:val="center"/>
            </w:pPr>
            <w:r>
              <w:t>Method</w:t>
            </w:r>
          </w:p>
        </w:tc>
        <w:tc>
          <w:tcPr>
            <w:tcW w:w="3576" w:type="dxa"/>
            <w:shd w:val="clear" w:color="auto" w:fill="FDE9D9" w:themeFill="accent6" w:themeFillTint="33"/>
          </w:tcPr>
          <w:p w:rsidR="002E73CB" w:rsidRDefault="002E73CB" w:rsidP="00320CE9">
            <w:pPr>
              <w:jc w:val="center"/>
            </w:pPr>
            <w:r>
              <w:t>Signature</w:t>
            </w:r>
          </w:p>
        </w:tc>
        <w:tc>
          <w:tcPr>
            <w:tcW w:w="2808" w:type="dxa"/>
            <w:shd w:val="clear" w:color="auto" w:fill="FDE9D9" w:themeFill="accent6" w:themeFillTint="33"/>
          </w:tcPr>
          <w:p w:rsidR="002E73CB" w:rsidRDefault="002E73CB" w:rsidP="00320CE9">
            <w:pPr>
              <w:jc w:val="center"/>
            </w:pPr>
            <w:r>
              <w:t>Functionality</w:t>
            </w:r>
          </w:p>
        </w:tc>
      </w:tr>
      <w:tr w:rsidR="002E73CB" w:rsidTr="00320CE9">
        <w:tc>
          <w:tcPr>
            <w:tcW w:w="3192" w:type="dxa"/>
          </w:tcPr>
          <w:p w:rsidR="002E73CB" w:rsidRDefault="002E73CB" w:rsidP="00320CE9">
            <w:r>
              <w:t>Constructor#1</w:t>
            </w:r>
          </w:p>
        </w:tc>
        <w:tc>
          <w:tcPr>
            <w:tcW w:w="3576" w:type="dxa"/>
          </w:tcPr>
          <w:p w:rsidR="002E73CB" w:rsidRDefault="002E73CB" w:rsidP="00320CE9">
            <w:r>
              <w:t>Public UCAddressView(int addressId)</w:t>
            </w:r>
          </w:p>
        </w:tc>
        <w:tc>
          <w:tcPr>
            <w:tcW w:w="2808" w:type="dxa"/>
          </w:tcPr>
          <w:p w:rsidR="002E73CB" w:rsidRDefault="002E73CB" w:rsidP="00320CE9">
            <w:r>
              <w:t>Populates the control fields</w:t>
            </w:r>
          </w:p>
        </w:tc>
      </w:tr>
    </w:tbl>
    <w:p w:rsidR="002E73CB" w:rsidRDefault="002E73CB" w:rsidP="002E73C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2E73CB" w:rsidRPr="00DD022A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E73CB" w:rsidRPr="00DD022A" w:rsidRDefault="0044795C" w:rsidP="00320CE9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6.</w:t>
            </w:r>
            <w:r w:rsidR="002E73CB" w:rsidRPr="00DD022A">
              <w:rPr>
                <w:b/>
                <w:color w:val="000000" w:themeColor="text1"/>
                <w:sz w:val="28"/>
              </w:rPr>
              <w:t>UCAddress</w:t>
            </w:r>
            <w:r w:rsidR="002E73CB">
              <w:rPr>
                <w:b/>
                <w:color w:val="000000" w:themeColor="text1"/>
                <w:sz w:val="28"/>
              </w:rPr>
              <w:t>Edit</w:t>
            </w:r>
            <w:r w:rsidR="002E73CB" w:rsidRPr="00DD022A">
              <w:rPr>
                <w:b/>
                <w:color w:val="000000" w:themeColor="text1"/>
                <w:sz w:val="28"/>
              </w:rPr>
              <w:t>.ascx</w:t>
            </w:r>
          </w:p>
        </w:tc>
      </w:tr>
      <w:tr w:rsidR="002E73CB" w:rsidRPr="00DD022A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E73CB" w:rsidRDefault="002E73CB" w:rsidP="00320CE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D022A">
              <w:rPr>
                <w:b/>
              </w:rPr>
              <w:t>Fetches Address label from SalesLT.Address table</w:t>
            </w:r>
            <w:r>
              <w:rPr>
                <w:b/>
              </w:rPr>
              <w:t xml:space="preserve"> and provides edit option</w:t>
            </w:r>
          </w:p>
          <w:p w:rsidR="002E73CB" w:rsidRPr="00DD022A" w:rsidRDefault="002E73CB" w:rsidP="00320CE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Creates new address if AddressID is not passed into constructor</w:t>
            </w:r>
          </w:p>
        </w:tc>
      </w:tr>
      <w:tr w:rsidR="002E73CB" w:rsidRPr="00DD022A" w:rsidTr="00320CE9">
        <w:tc>
          <w:tcPr>
            <w:tcW w:w="3192" w:type="dxa"/>
            <w:shd w:val="clear" w:color="auto" w:fill="FDE9D9" w:themeFill="accent6" w:themeFillTint="33"/>
          </w:tcPr>
          <w:p w:rsidR="002E73CB" w:rsidRPr="00DD022A" w:rsidRDefault="002E73CB" w:rsidP="00320CE9">
            <w:pPr>
              <w:jc w:val="center"/>
            </w:pPr>
            <w:r w:rsidRPr="00DD022A">
              <w:t>Method</w:t>
            </w:r>
          </w:p>
        </w:tc>
        <w:tc>
          <w:tcPr>
            <w:tcW w:w="3576" w:type="dxa"/>
            <w:shd w:val="clear" w:color="auto" w:fill="FDE9D9" w:themeFill="accent6" w:themeFillTint="33"/>
          </w:tcPr>
          <w:p w:rsidR="002E73CB" w:rsidRPr="00DD022A" w:rsidRDefault="002E73CB" w:rsidP="00320CE9">
            <w:pPr>
              <w:jc w:val="center"/>
            </w:pPr>
            <w:r w:rsidRPr="00DD022A">
              <w:t>Signature</w:t>
            </w:r>
          </w:p>
        </w:tc>
        <w:tc>
          <w:tcPr>
            <w:tcW w:w="2808" w:type="dxa"/>
            <w:shd w:val="clear" w:color="auto" w:fill="FDE9D9" w:themeFill="accent6" w:themeFillTint="33"/>
          </w:tcPr>
          <w:p w:rsidR="002E73CB" w:rsidRPr="00DD022A" w:rsidRDefault="002E73CB" w:rsidP="00320CE9">
            <w:pPr>
              <w:jc w:val="center"/>
            </w:pPr>
            <w:r w:rsidRPr="00DD022A">
              <w:t>Functionality</w:t>
            </w:r>
          </w:p>
        </w:tc>
      </w:tr>
      <w:tr w:rsidR="002E73CB" w:rsidRPr="00DD022A" w:rsidTr="00320CE9">
        <w:tc>
          <w:tcPr>
            <w:tcW w:w="3192" w:type="dxa"/>
          </w:tcPr>
          <w:p w:rsidR="002E73CB" w:rsidRPr="00DD022A" w:rsidRDefault="002E73CB" w:rsidP="00320CE9">
            <w:r w:rsidRPr="00DD022A">
              <w:t>Constructor#1</w:t>
            </w:r>
          </w:p>
        </w:tc>
        <w:tc>
          <w:tcPr>
            <w:tcW w:w="3576" w:type="dxa"/>
          </w:tcPr>
          <w:p w:rsidR="002E73CB" w:rsidRPr="00DD022A" w:rsidRDefault="002E73CB" w:rsidP="00320CE9">
            <w:r w:rsidRPr="00DD022A">
              <w:t>Public UCAddress</w:t>
            </w:r>
            <w:r>
              <w:t>Edit</w:t>
            </w:r>
            <w:r w:rsidRPr="00DD022A">
              <w:t>(int addressId)</w:t>
            </w:r>
          </w:p>
        </w:tc>
        <w:tc>
          <w:tcPr>
            <w:tcW w:w="2808" w:type="dxa"/>
          </w:tcPr>
          <w:p w:rsidR="002E73CB" w:rsidRPr="00DD022A" w:rsidRDefault="002E73CB" w:rsidP="00320CE9">
            <w:r w:rsidRPr="00DD022A">
              <w:t>Populates the control fields</w:t>
            </w:r>
            <w:r>
              <w:t xml:space="preserve"> in edit mode</w:t>
            </w:r>
          </w:p>
        </w:tc>
      </w:tr>
      <w:tr w:rsidR="002E73CB" w:rsidRPr="00DD022A" w:rsidTr="00320CE9">
        <w:tc>
          <w:tcPr>
            <w:tcW w:w="3192" w:type="dxa"/>
          </w:tcPr>
          <w:p w:rsidR="002E73CB" w:rsidRPr="00DD022A" w:rsidRDefault="002E73CB" w:rsidP="00320CE9">
            <w:r>
              <w:t>Constructor#2</w:t>
            </w:r>
          </w:p>
        </w:tc>
        <w:tc>
          <w:tcPr>
            <w:tcW w:w="3576" w:type="dxa"/>
          </w:tcPr>
          <w:p w:rsidR="002E73CB" w:rsidRPr="00DD022A" w:rsidRDefault="002E73CB" w:rsidP="00320CE9">
            <w:r w:rsidRPr="00DD022A">
              <w:t>Public UCAddress</w:t>
            </w:r>
            <w:r>
              <w:t>Edit</w:t>
            </w:r>
            <w:r w:rsidRPr="00DD022A">
              <w:t>()</w:t>
            </w:r>
          </w:p>
        </w:tc>
        <w:tc>
          <w:tcPr>
            <w:tcW w:w="2808" w:type="dxa"/>
          </w:tcPr>
          <w:p w:rsidR="002E73CB" w:rsidRPr="00DD022A" w:rsidRDefault="002E73CB" w:rsidP="00320CE9">
            <w:r>
              <w:t>Provides empty text boxes</w:t>
            </w:r>
            <w:r w:rsidRPr="00DD022A">
              <w:t xml:space="preserve"> </w:t>
            </w:r>
            <w:r>
              <w:t>for creating new address</w:t>
            </w:r>
          </w:p>
        </w:tc>
      </w:tr>
    </w:tbl>
    <w:p w:rsidR="002E73CB" w:rsidRDefault="002E73CB" w:rsidP="002E73CB"/>
    <w:p w:rsidR="00CA4087" w:rsidRDefault="00CA4087"/>
    <w:p w:rsidR="00CA4087" w:rsidRDefault="00CA4087"/>
    <w:p w:rsidR="00CA4087" w:rsidRDefault="00CA4087"/>
    <w:p w:rsidR="00CA4087" w:rsidRDefault="00CA4087"/>
    <w:p w:rsidR="00CA4087" w:rsidRDefault="00CA4087"/>
    <w:p w:rsidR="00CA4087" w:rsidRDefault="00CA4087"/>
    <w:p w:rsidR="00CA4087" w:rsidRDefault="00CA4087"/>
    <w:p w:rsidR="00CA4087" w:rsidRDefault="00CA4087"/>
    <w:p w:rsidR="00CA4087" w:rsidRDefault="00CA4087"/>
    <w:p w:rsidR="0044795C" w:rsidRDefault="0044795C"/>
    <w:p w:rsidR="0044795C" w:rsidRDefault="0044795C"/>
    <w:p w:rsidR="0044795C" w:rsidRDefault="0044795C"/>
    <w:p w:rsidR="0044795C" w:rsidRDefault="0044795C"/>
    <w:p w:rsidR="0044795C" w:rsidRDefault="0044795C"/>
    <w:p w:rsidR="00CA4087" w:rsidRDefault="00CA4087" w:rsidP="00CA4087">
      <w:pPr>
        <w:pStyle w:val="Heading1"/>
      </w:pPr>
      <w:r>
        <w:lastRenderedPageBreak/>
        <w:t>Master Page</w:t>
      </w:r>
      <w:r w:rsidR="00166C73">
        <w:t xml:space="preserve"> Layout</w:t>
      </w:r>
      <w:r>
        <w:t>:</w:t>
      </w:r>
    </w:p>
    <w:p w:rsidR="00CA4087" w:rsidRDefault="00CA4087" w:rsidP="00CA4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760"/>
        <w:gridCol w:w="2178"/>
      </w:tblGrid>
      <w:tr w:rsidR="00CA4087" w:rsidTr="00CA4087">
        <w:tc>
          <w:tcPr>
            <w:tcW w:w="9576" w:type="dxa"/>
            <w:gridSpan w:val="3"/>
            <w:shd w:val="clear" w:color="auto" w:fill="76923C" w:themeFill="accent3" w:themeFillShade="BF"/>
          </w:tcPr>
          <w:p w:rsidR="00CA4087" w:rsidRPr="00CA4087" w:rsidRDefault="00CA4087" w:rsidP="00CA4087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                                                </w:t>
            </w:r>
            <w:r w:rsidRPr="00CA4087">
              <w:rPr>
                <w:b/>
                <w:sz w:val="28"/>
              </w:rPr>
              <w:t>Web Site Header</w:t>
            </w:r>
            <w:r>
              <w:rPr>
                <w:b/>
                <w:sz w:val="28"/>
              </w:rPr>
              <w:t xml:space="preserve">                                                     </w:t>
            </w:r>
            <w:r w:rsidRPr="00CA4087">
              <w:rPr>
                <w:sz w:val="28"/>
                <w:u w:val="single"/>
              </w:rPr>
              <w:t xml:space="preserve"> Logout</w:t>
            </w:r>
          </w:p>
        </w:tc>
      </w:tr>
      <w:tr w:rsidR="00CA4087" w:rsidTr="00166C73">
        <w:tc>
          <w:tcPr>
            <w:tcW w:w="9576" w:type="dxa"/>
            <w:gridSpan w:val="3"/>
            <w:shd w:val="clear" w:color="auto" w:fill="D6E3BC" w:themeFill="accent3" w:themeFillTint="66"/>
          </w:tcPr>
          <w:p w:rsidR="00CA4087" w:rsidRDefault="00CA4087" w:rsidP="00CA4087">
            <w:r>
              <w:t>Site Menu Control</w:t>
            </w:r>
          </w:p>
        </w:tc>
      </w:tr>
      <w:tr w:rsidR="00CA4087" w:rsidTr="00166C73">
        <w:trPr>
          <w:trHeight w:val="4778"/>
        </w:trPr>
        <w:tc>
          <w:tcPr>
            <w:tcW w:w="1638" w:type="dxa"/>
            <w:vMerge w:val="restart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A4087" w:rsidRDefault="00CA4087" w:rsidP="00CA4087"/>
        </w:tc>
        <w:tc>
          <w:tcPr>
            <w:tcW w:w="5760" w:type="dxa"/>
            <w:tcBorders>
              <w:bottom w:val="single" w:sz="4" w:space="0" w:color="auto"/>
            </w:tcBorders>
          </w:tcPr>
          <w:p w:rsidR="00166C73" w:rsidRDefault="00166C73" w:rsidP="00166C73">
            <w:pPr>
              <w:jc w:val="center"/>
            </w:pPr>
          </w:p>
          <w:p w:rsidR="00166C73" w:rsidRDefault="00166C73" w:rsidP="00166C73">
            <w:pPr>
              <w:jc w:val="center"/>
            </w:pPr>
          </w:p>
          <w:p w:rsidR="00166C73" w:rsidRDefault="00166C73" w:rsidP="00166C73">
            <w:pPr>
              <w:jc w:val="center"/>
            </w:pPr>
          </w:p>
          <w:p w:rsidR="00166C73" w:rsidRDefault="00166C73" w:rsidP="00166C73">
            <w:pPr>
              <w:jc w:val="center"/>
            </w:pPr>
          </w:p>
          <w:p w:rsidR="00166C73" w:rsidRDefault="00166C73" w:rsidP="00166C73">
            <w:pPr>
              <w:jc w:val="center"/>
            </w:pPr>
          </w:p>
          <w:p w:rsidR="00166C73" w:rsidRPr="00166C73" w:rsidRDefault="00166C73" w:rsidP="00166C73">
            <w:pPr>
              <w:jc w:val="center"/>
              <w:rPr>
                <w:b/>
                <w:sz w:val="28"/>
              </w:rPr>
            </w:pPr>
          </w:p>
          <w:p w:rsidR="00CA4087" w:rsidRDefault="00CA4087" w:rsidP="00166C73">
            <w:pPr>
              <w:jc w:val="center"/>
            </w:pPr>
            <w:r w:rsidRPr="00166C73">
              <w:rPr>
                <w:b/>
                <w:sz w:val="28"/>
              </w:rPr>
              <w:t>Content</w:t>
            </w:r>
          </w:p>
        </w:tc>
        <w:tc>
          <w:tcPr>
            <w:tcW w:w="2178" w:type="dxa"/>
            <w:vMerge w:val="restart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A4087" w:rsidRDefault="00CA4087" w:rsidP="00CA4087">
            <w:r>
              <w:t>Shopping Cart Control</w:t>
            </w:r>
          </w:p>
        </w:tc>
      </w:tr>
      <w:tr w:rsidR="00CA4087" w:rsidTr="00166C73">
        <w:trPr>
          <w:trHeight w:val="260"/>
        </w:trPr>
        <w:tc>
          <w:tcPr>
            <w:tcW w:w="1638" w:type="dxa"/>
            <w:vMerge/>
            <w:shd w:val="clear" w:color="auto" w:fill="EAF1DD" w:themeFill="accent3" w:themeFillTint="33"/>
          </w:tcPr>
          <w:p w:rsidR="00CA4087" w:rsidRDefault="00CA4087" w:rsidP="00CA4087"/>
        </w:tc>
        <w:tc>
          <w:tcPr>
            <w:tcW w:w="5760" w:type="dxa"/>
            <w:shd w:val="clear" w:color="auto" w:fill="95B3D7" w:themeFill="accent1" w:themeFillTint="99"/>
          </w:tcPr>
          <w:p w:rsidR="00CA4087" w:rsidRDefault="00CA4087" w:rsidP="00CA4087">
            <w:r>
              <w:t xml:space="preserve">Footer </w:t>
            </w:r>
          </w:p>
        </w:tc>
        <w:tc>
          <w:tcPr>
            <w:tcW w:w="2178" w:type="dxa"/>
            <w:vMerge/>
            <w:shd w:val="clear" w:color="auto" w:fill="EAF1DD" w:themeFill="accent3" w:themeFillTint="33"/>
          </w:tcPr>
          <w:p w:rsidR="00CA4087" w:rsidRDefault="00CA4087" w:rsidP="00CA4087"/>
        </w:tc>
      </w:tr>
    </w:tbl>
    <w:p w:rsidR="00CA4087" w:rsidRPr="00CA4087" w:rsidRDefault="00CA4087" w:rsidP="00CA4087"/>
    <w:p w:rsidR="00CA4087" w:rsidRDefault="00CA4087" w:rsidP="00CA4087"/>
    <w:p w:rsidR="00CA4087" w:rsidRDefault="00166C73" w:rsidP="00CA4087">
      <w:r>
        <w:t>Include all jquery libraries in master page</w:t>
      </w:r>
    </w:p>
    <w:p w:rsidR="00166C73" w:rsidRPr="00CA4087" w:rsidRDefault="00166C73" w:rsidP="00CA4087">
      <w:r>
        <w:t>Write all jquery code in master page</w:t>
      </w:r>
    </w:p>
    <w:p w:rsidR="00CA4087" w:rsidRDefault="00CA4087"/>
    <w:p w:rsidR="00CA4087" w:rsidRDefault="00CA4087"/>
    <w:p w:rsidR="00CA4087" w:rsidRDefault="00CA4087"/>
    <w:p w:rsidR="003F70B3" w:rsidRDefault="003F70B3"/>
    <w:p w:rsidR="003F70B3" w:rsidRDefault="003F70B3"/>
    <w:p w:rsidR="00CA4087" w:rsidRDefault="00CA4087"/>
    <w:p w:rsidR="00CA4087" w:rsidRDefault="00CA4087"/>
    <w:p w:rsidR="00CA4087" w:rsidRDefault="00CA4087"/>
    <w:p w:rsidR="00CA4087" w:rsidRDefault="00CA4087"/>
    <w:p w:rsidR="00CA4087" w:rsidRDefault="00CA4087"/>
    <w:p w:rsidR="00E3557C" w:rsidRDefault="00667231" w:rsidP="00CA4087">
      <w:pPr>
        <w:pStyle w:val="Heading1"/>
      </w:pPr>
      <w:r>
        <w:t>W</w:t>
      </w:r>
      <w:r w:rsidR="00E3557C">
        <w:t>eb Forms:</w:t>
      </w:r>
    </w:p>
    <w:p w:rsidR="00CA4087" w:rsidRPr="00CA4087" w:rsidRDefault="00CA4087" w:rsidP="00CA4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150"/>
        <w:gridCol w:w="3978"/>
      </w:tblGrid>
      <w:tr w:rsidR="00E3557C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3557C" w:rsidRPr="00DD022A" w:rsidRDefault="00E3557C" w:rsidP="00E3557C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Product</w:t>
            </w:r>
            <w:r>
              <w:rPr>
                <w:b/>
                <w:color w:val="000000" w:themeColor="text1"/>
                <w:sz w:val="28"/>
              </w:rPr>
              <w:t>Browser.asp</w:t>
            </w:r>
            <w:r w:rsidRPr="00DD022A">
              <w:rPr>
                <w:b/>
                <w:color w:val="000000" w:themeColor="text1"/>
                <w:sz w:val="28"/>
              </w:rPr>
              <w:t>x</w:t>
            </w:r>
          </w:p>
        </w:tc>
      </w:tr>
      <w:tr w:rsidR="00E3557C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557C" w:rsidRPr="00E3557C" w:rsidRDefault="00E3557C" w:rsidP="00E3557C">
            <w:pPr>
              <w:rPr>
                <w:b/>
              </w:rPr>
            </w:pPr>
            <w:r w:rsidRPr="00DD022A">
              <w:rPr>
                <w:b/>
              </w:rPr>
              <w:t xml:space="preserve">Displays </w:t>
            </w:r>
            <w:r>
              <w:rPr>
                <w:b/>
              </w:rPr>
              <w:t xml:space="preserve">product </w:t>
            </w:r>
            <w:r>
              <w:rPr>
                <w:b/>
              </w:rPr>
              <w:t xml:space="preserve">listing from </w:t>
            </w:r>
            <w:r w:rsidRPr="00E3557C">
              <w:rPr>
                <w:b/>
              </w:rPr>
              <w:t>SalesLT. vProductListing View. Read only.</w:t>
            </w:r>
          </w:p>
          <w:p w:rsidR="00E3557C" w:rsidRPr="00F026B1" w:rsidRDefault="00E3557C" w:rsidP="00F026B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F026B1">
              <w:rPr>
                <w:b/>
              </w:rPr>
              <w:t>Provides icons to</w:t>
            </w:r>
            <w:r w:rsidRPr="00F026B1">
              <w:rPr>
                <w:b/>
              </w:rPr>
              <w:t xml:space="preserve"> pop up(jquery ui) Product Description user control</w:t>
            </w:r>
          </w:p>
          <w:p w:rsidR="00E3557C" w:rsidRDefault="00E3557C" w:rsidP="00F026B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F026B1">
              <w:rPr>
                <w:b/>
              </w:rPr>
              <w:t>Provides links to purchase product.</w:t>
            </w:r>
            <w:r w:rsidR="00A24A6D" w:rsidRPr="00F026B1">
              <w:rPr>
                <w:b/>
              </w:rPr>
              <w:t xml:space="preserve"> Onclick</w:t>
            </w:r>
            <w:r w:rsidRPr="00F026B1">
              <w:rPr>
                <w:b/>
              </w:rPr>
              <w:t xml:space="preserve"> Open Pop up </w:t>
            </w:r>
            <w:r w:rsidR="00A24A6D" w:rsidRPr="00F026B1">
              <w:rPr>
                <w:b/>
              </w:rPr>
              <w:t>with</w:t>
            </w:r>
            <w:r w:rsidRPr="00F026B1">
              <w:rPr>
                <w:b/>
              </w:rPr>
              <w:t xml:space="preserve"> </w:t>
            </w:r>
            <w:r w:rsidR="00A24A6D" w:rsidRPr="00F026B1">
              <w:rPr>
                <w:b/>
              </w:rPr>
              <w:t>ProductOrder.ascx</w:t>
            </w:r>
          </w:p>
          <w:p w:rsidR="00F026B1" w:rsidRDefault="00F026B1" w:rsidP="00F026B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Provides text boxes filter by Model Name,  Category, Product Name</w:t>
            </w:r>
          </w:p>
          <w:p w:rsidR="00F026B1" w:rsidRPr="00F026B1" w:rsidRDefault="00F026B1" w:rsidP="00F026B1">
            <w:pPr>
              <w:pStyle w:val="ListParagraph"/>
              <w:numPr>
                <w:ilvl w:val="1"/>
                <w:numId w:val="6"/>
              </w:numPr>
              <w:rPr>
                <w:b/>
              </w:rPr>
            </w:pPr>
            <w:r>
              <w:rPr>
                <w:b/>
              </w:rPr>
              <w:t>These should be Autcomplete (jquery ui &amp; WCF Rest)</w:t>
            </w:r>
          </w:p>
        </w:tc>
      </w:tr>
      <w:tr w:rsidR="00E3557C" w:rsidTr="00E3557C">
        <w:tc>
          <w:tcPr>
            <w:tcW w:w="2448" w:type="dxa"/>
            <w:shd w:val="clear" w:color="auto" w:fill="FDE9D9" w:themeFill="accent6" w:themeFillTint="33"/>
          </w:tcPr>
          <w:p w:rsidR="00E3557C" w:rsidRDefault="00E3557C" w:rsidP="00320CE9">
            <w:pPr>
              <w:jc w:val="center"/>
            </w:pPr>
            <w:r>
              <w:t>Method</w:t>
            </w:r>
          </w:p>
        </w:tc>
        <w:tc>
          <w:tcPr>
            <w:tcW w:w="3150" w:type="dxa"/>
            <w:shd w:val="clear" w:color="auto" w:fill="FDE9D9" w:themeFill="accent6" w:themeFillTint="33"/>
          </w:tcPr>
          <w:p w:rsidR="00E3557C" w:rsidRDefault="00E3557C" w:rsidP="00320CE9">
            <w:pPr>
              <w:jc w:val="center"/>
            </w:pPr>
            <w:r>
              <w:t>Signature</w:t>
            </w:r>
          </w:p>
        </w:tc>
        <w:tc>
          <w:tcPr>
            <w:tcW w:w="3978" w:type="dxa"/>
            <w:shd w:val="clear" w:color="auto" w:fill="FDE9D9" w:themeFill="accent6" w:themeFillTint="33"/>
          </w:tcPr>
          <w:p w:rsidR="00E3557C" w:rsidRDefault="00E3557C" w:rsidP="00320CE9">
            <w:pPr>
              <w:jc w:val="center"/>
            </w:pPr>
            <w:r>
              <w:t>Functionality</w:t>
            </w:r>
          </w:p>
        </w:tc>
      </w:tr>
      <w:tr w:rsidR="00E3557C" w:rsidTr="00E3557C">
        <w:tc>
          <w:tcPr>
            <w:tcW w:w="2448" w:type="dxa"/>
          </w:tcPr>
          <w:p w:rsidR="00E3557C" w:rsidRDefault="00E3557C" w:rsidP="00320CE9">
            <w:r>
              <w:t>LoadListings</w:t>
            </w:r>
          </w:p>
        </w:tc>
        <w:tc>
          <w:tcPr>
            <w:tcW w:w="3150" w:type="dxa"/>
          </w:tcPr>
          <w:p w:rsidR="00E3557C" w:rsidRDefault="00E3557C" w:rsidP="00E3557C">
            <w:r>
              <w:t xml:space="preserve">Public </w:t>
            </w:r>
            <w:r>
              <w:t>void LoadListings</w:t>
            </w:r>
            <w:r w:rsidRPr="00291560">
              <w:t xml:space="preserve"> </w:t>
            </w:r>
            <w:r>
              <w:t>()</w:t>
            </w:r>
          </w:p>
        </w:tc>
        <w:tc>
          <w:tcPr>
            <w:tcW w:w="3978" w:type="dxa"/>
          </w:tcPr>
          <w:p w:rsidR="00E3557C" w:rsidRDefault="00E3557C" w:rsidP="00E3557C">
            <w:pPr>
              <w:pStyle w:val="ListParagraph"/>
              <w:numPr>
                <w:ilvl w:val="0"/>
                <w:numId w:val="2"/>
              </w:numPr>
            </w:pPr>
            <w:r>
              <w:t xml:space="preserve">Populates the </w:t>
            </w:r>
            <w:r w:rsidRPr="00E355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DataList</w:t>
            </w:r>
            <w:r w:rsidRPr="00E355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control</w:t>
            </w:r>
          </w:p>
        </w:tc>
      </w:tr>
    </w:tbl>
    <w:p w:rsidR="00DD022A" w:rsidRDefault="00DD02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150"/>
        <w:gridCol w:w="3978"/>
      </w:tblGrid>
      <w:tr w:rsidR="000960C1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0960C1" w:rsidRPr="00DD022A" w:rsidRDefault="000960C1" w:rsidP="000960C1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Checkout</w:t>
            </w:r>
            <w:r>
              <w:rPr>
                <w:b/>
                <w:color w:val="000000" w:themeColor="text1"/>
                <w:sz w:val="28"/>
              </w:rPr>
              <w:t>.asp</w:t>
            </w:r>
            <w:r w:rsidRPr="00DD022A">
              <w:rPr>
                <w:b/>
                <w:color w:val="000000" w:themeColor="text1"/>
                <w:sz w:val="28"/>
              </w:rPr>
              <w:t>x</w:t>
            </w:r>
          </w:p>
        </w:tc>
      </w:tr>
      <w:tr w:rsidR="000960C1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960C1" w:rsidRDefault="000960C1" w:rsidP="000960C1">
            <w:pPr>
              <w:rPr>
                <w:b/>
              </w:rPr>
            </w:pPr>
            <w:r>
              <w:rPr>
                <w:b/>
              </w:rPr>
              <w:t>Diplays Items stored in  Session(“ShoppingCart”)</w:t>
            </w:r>
          </w:p>
          <w:p w:rsidR="000960C1" w:rsidRDefault="000960C1" w:rsidP="000960C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F026B1">
              <w:rPr>
                <w:b/>
              </w:rPr>
              <w:t>For each item in dictionary get Product Name, Number, description, color, ListPrice, CategoryName, ModelName (Read only fileds)</w:t>
            </w:r>
          </w:p>
          <w:p w:rsidR="00CA4087" w:rsidRDefault="00CA4087" w:rsidP="000960C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Provide Controls to Capture Billing and Shipping Address (to keep it simple always insert new address)</w:t>
            </w:r>
          </w:p>
          <w:p w:rsidR="000960C1" w:rsidRPr="00F026B1" w:rsidRDefault="000960C1" w:rsidP="000960C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Display final checkout price</w:t>
            </w:r>
          </w:p>
          <w:p w:rsidR="000960C1" w:rsidRDefault="000960C1" w:rsidP="000960C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Provide a </w:t>
            </w:r>
            <w:r>
              <w:rPr>
                <w:b/>
              </w:rPr>
              <w:t xml:space="preserve">confirm </w:t>
            </w:r>
            <w:r>
              <w:rPr>
                <w:b/>
              </w:rPr>
              <w:t xml:space="preserve"> button</w:t>
            </w:r>
          </w:p>
          <w:p w:rsidR="000960C1" w:rsidRPr="00F026B1" w:rsidRDefault="000960C1" w:rsidP="000960C1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>
              <w:rPr>
                <w:b/>
              </w:rPr>
              <w:t>insert records in to SalesLT.</w:t>
            </w:r>
            <w:r>
              <w:t xml:space="preserve"> </w:t>
            </w:r>
            <w:r w:rsidRPr="00F026B1">
              <w:rPr>
                <w:b/>
              </w:rPr>
              <w:t>SalesOrderHeader</w:t>
            </w:r>
            <w:r>
              <w:rPr>
                <w:b/>
              </w:rPr>
              <w:t xml:space="preserve"> &amp; SalesLT.</w:t>
            </w:r>
            <w:r>
              <w:t xml:space="preserve"> </w:t>
            </w:r>
            <w:r w:rsidRPr="00F026B1">
              <w:rPr>
                <w:b/>
              </w:rPr>
              <w:t>SalesOrderDetail</w:t>
            </w:r>
          </w:p>
        </w:tc>
      </w:tr>
      <w:tr w:rsidR="000960C1" w:rsidTr="00320CE9">
        <w:tc>
          <w:tcPr>
            <w:tcW w:w="2448" w:type="dxa"/>
            <w:shd w:val="clear" w:color="auto" w:fill="FDE9D9" w:themeFill="accent6" w:themeFillTint="33"/>
          </w:tcPr>
          <w:p w:rsidR="000960C1" w:rsidRDefault="000960C1" w:rsidP="00320CE9">
            <w:pPr>
              <w:jc w:val="center"/>
            </w:pPr>
            <w:r>
              <w:t>Method</w:t>
            </w:r>
          </w:p>
        </w:tc>
        <w:tc>
          <w:tcPr>
            <w:tcW w:w="3150" w:type="dxa"/>
            <w:shd w:val="clear" w:color="auto" w:fill="FDE9D9" w:themeFill="accent6" w:themeFillTint="33"/>
          </w:tcPr>
          <w:p w:rsidR="000960C1" w:rsidRDefault="000960C1" w:rsidP="00320CE9">
            <w:pPr>
              <w:jc w:val="center"/>
            </w:pPr>
            <w:r>
              <w:t>Signature</w:t>
            </w:r>
          </w:p>
        </w:tc>
        <w:tc>
          <w:tcPr>
            <w:tcW w:w="3978" w:type="dxa"/>
            <w:shd w:val="clear" w:color="auto" w:fill="FDE9D9" w:themeFill="accent6" w:themeFillTint="33"/>
          </w:tcPr>
          <w:p w:rsidR="000960C1" w:rsidRDefault="000960C1" w:rsidP="00320CE9">
            <w:pPr>
              <w:jc w:val="center"/>
            </w:pPr>
            <w:r>
              <w:t>Functionality</w:t>
            </w:r>
          </w:p>
        </w:tc>
      </w:tr>
      <w:tr w:rsidR="000960C1" w:rsidTr="00320CE9">
        <w:tc>
          <w:tcPr>
            <w:tcW w:w="2448" w:type="dxa"/>
          </w:tcPr>
          <w:p w:rsidR="000960C1" w:rsidRDefault="000960C1" w:rsidP="00320CE9">
            <w:r>
              <w:t>PageLoad</w:t>
            </w:r>
          </w:p>
        </w:tc>
        <w:tc>
          <w:tcPr>
            <w:tcW w:w="3150" w:type="dxa"/>
          </w:tcPr>
          <w:p w:rsidR="000960C1" w:rsidRDefault="000960C1" w:rsidP="000960C1"/>
        </w:tc>
        <w:tc>
          <w:tcPr>
            <w:tcW w:w="3978" w:type="dxa"/>
          </w:tcPr>
          <w:p w:rsidR="000960C1" w:rsidRDefault="000960C1" w:rsidP="000960C1">
            <w:pPr>
              <w:pStyle w:val="ListParagraph"/>
            </w:pPr>
            <w:r>
              <w:t xml:space="preserve">Populates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</w:t>
            </w:r>
          </w:p>
        </w:tc>
      </w:tr>
    </w:tbl>
    <w:p w:rsidR="000960C1" w:rsidRDefault="000960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150"/>
        <w:gridCol w:w="3978"/>
      </w:tblGrid>
      <w:tr w:rsidR="000960C1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0960C1" w:rsidRPr="00DD022A" w:rsidRDefault="000960C1" w:rsidP="00320CE9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MyOrders</w:t>
            </w:r>
            <w:r>
              <w:rPr>
                <w:b/>
                <w:color w:val="000000" w:themeColor="text1"/>
                <w:sz w:val="28"/>
              </w:rPr>
              <w:t>.asp</w:t>
            </w:r>
            <w:r w:rsidRPr="00DD022A">
              <w:rPr>
                <w:b/>
                <w:color w:val="000000" w:themeColor="text1"/>
                <w:sz w:val="28"/>
              </w:rPr>
              <w:t>x</w:t>
            </w:r>
          </w:p>
        </w:tc>
      </w:tr>
      <w:tr w:rsidR="000960C1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960C1" w:rsidRDefault="000960C1" w:rsidP="000960C1">
            <w:pPr>
              <w:rPr>
                <w:b/>
              </w:rPr>
            </w:pPr>
            <w:r>
              <w:rPr>
                <w:b/>
              </w:rPr>
              <w:t>Di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plays </w:t>
            </w:r>
            <w:r>
              <w:rPr>
                <w:b/>
              </w:rPr>
              <w:t>all orders for the customer</w:t>
            </w:r>
            <w:r w:rsidR="003F70B3">
              <w:rPr>
                <w:b/>
              </w:rPr>
              <w:t xml:space="preserve"> in GRidView</w:t>
            </w:r>
          </w:p>
          <w:p w:rsidR="000960C1" w:rsidRDefault="000960C1" w:rsidP="000960C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960C1">
              <w:rPr>
                <w:b/>
              </w:rPr>
              <w:t>CustomerId is fetched from the session</w:t>
            </w:r>
          </w:p>
          <w:p w:rsidR="000960C1" w:rsidRDefault="000960C1" w:rsidP="000960C1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>
              <w:rPr>
                <w:b/>
              </w:rPr>
              <w:t>Session(“CustomerId”) is set when customer logins into website</w:t>
            </w:r>
          </w:p>
          <w:p w:rsidR="000960C1" w:rsidRPr="000960C1" w:rsidRDefault="000960C1" w:rsidP="00CA4087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>
              <w:rPr>
                <w:b/>
              </w:rPr>
              <w:t>Gets order from</w:t>
            </w:r>
            <w:r w:rsidR="00CA4087">
              <w:rPr>
                <w:b/>
              </w:rPr>
              <w:t xml:space="preserve"> </w:t>
            </w:r>
            <w:r w:rsidR="00CA4087" w:rsidRPr="00CA4087">
              <w:rPr>
                <w:b/>
              </w:rPr>
              <w:t>[SalesLT].[vOrder]</w:t>
            </w:r>
            <w:r w:rsidR="00CA4087">
              <w:rPr>
                <w:b/>
              </w:rPr>
              <w:t xml:space="preserve"> view</w:t>
            </w:r>
          </w:p>
          <w:p w:rsidR="000960C1" w:rsidRPr="00F026B1" w:rsidRDefault="000960C1" w:rsidP="000960C1">
            <w:pPr>
              <w:rPr>
                <w:b/>
              </w:rPr>
            </w:pPr>
          </w:p>
        </w:tc>
      </w:tr>
      <w:tr w:rsidR="000960C1" w:rsidTr="00320CE9">
        <w:tc>
          <w:tcPr>
            <w:tcW w:w="2448" w:type="dxa"/>
            <w:shd w:val="clear" w:color="auto" w:fill="FDE9D9" w:themeFill="accent6" w:themeFillTint="33"/>
          </w:tcPr>
          <w:p w:rsidR="000960C1" w:rsidRDefault="000960C1" w:rsidP="00320CE9">
            <w:pPr>
              <w:jc w:val="center"/>
            </w:pPr>
            <w:r>
              <w:t>Method</w:t>
            </w:r>
          </w:p>
        </w:tc>
        <w:tc>
          <w:tcPr>
            <w:tcW w:w="3150" w:type="dxa"/>
            <w:shd w:val="clear" w:color="auto" w:fill="FDE9D9" w:themeFill="accent6" w:themeFillTint="33"/>
          </w:tcPr>
          <w:p w:rsidR="000960C1" w:rsidRDefault="000960C1" w:rsidP="00320CE9">
            <w:pPr>
              <w:jc w:val="center"/>
            </w:pPr>
            <w:r>
              <w:t>Signature</w:t>
            </w:r>
          </w:p>
        </w:tc>
        <w:tc>
          <w:tcPr>
            <w:tcW w:w="3978" w:type="dxa"/>
            <w:shd w:val="clear" w:color="auto" w:fill="FDE9D9" w:themeFill="accent6" w:themeFillTint="33"/>
          </w:tcPr>
          <w:p w:rsidR="000960C1" w:rsidRDefault="000960C1" w:rsidP="00320CE9">
            <w:pPr>
              <w:jc w:val="center"/>
            </w:pPr>
            <w:r>
              <w:t>Functionality</w:t>
            </w:r>
          </w:p>
        </w:tc>
      </w:tr>
      <w:tr w:rsidR="000960C1" w:rsidTr="000960C1">
        <w:trPr>
          <w:trHeight w:val="188"/>
        </w:trPr>
        <w:tc>
          <w:tcPr>
            <w:tcW w:w="2448" w:type="dxa"/>
          </w:tcPr>
          <w:p w:rsidR="000960C1" w:rsidRDefault="000960C1" w:rsidP="000960C1">
            <w:r>
              <w:t>PageLoad</w:t>
            </w:r>
          </w:p>
        </w:tc>
        <w:tc>
          <w:tcPr>
            <w:tcW w:w="3150" w:type="dxa"/>
          </w:tcPr>
          <w:p w:rsidR="000960C1" w:rsidRDefault="000960C1" w:rsidP="00320CE9"/>
        </w:tc>
        <w:tc>
          <w:tcPr>
            <w:tcW w:w="3978" w:type="dxa"/>
          </w:tcPr>
          <w:p w:rsidR="000960C1" w:rsidRDefault="000960C1" w:rsidP="000960C1">
            <w:pPr>
              <w:pStyle w:val="ListParagraph"/>
            </w:pPr>
            <w:r>
              <w:t>Load all orders for the customer</w:t>
            </w:r>
          </w:p>
        </w:tc>
      </w:tr>
    </w:tbl>
    <w:p w:rsidR="000960C1" w:rsidRDefault="000960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150"/>
        <w:gridCol w:w="3978"/>
      </w:tblGrid>
      <w:tr w:rsidR="00C71EE1" w:rsidTr="00320CE9">
        <w:trPr>
          <w:trHeight w:val="44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71EE1" w:rsidRPr="00DD022A" w:rsidRDefault="00C71EE1" w:rsidP="00320CE9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8"/>
              </w:rPr>
              <w:t>Login</w:t>
            </w:r>
            <w:r>
              <w:rPr>
                <w:b/>
                <w:color w:val="000000" w:themeColor="text1"/>
                <w:sz w:val="28"/>
              </w:rPr>
              <w:t>.asp</w:t>
            </w:r>
            <w:r w:rsidRPr="00DD022A">
              <w:rPr>
                <w:b/>
                <w:color w:val="000000" w:themeColor="text1"/>
                <w:sz w:val="28"/>
              </w:rPr>
              <w:t>x</w:t>
            </w:r>
          </w:p>
        </w:tc>
      </w:tr>
      <w:tr w:rsidR="00C71EE1" w:rsidTr="00320CE9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71EE1" w:rsidRDefault="00C71EE1" w:rsidP="00C71EE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Provide Login form</w:t>
            </w:r>
          </w:p>
          <w:p w:rsidR="00C71EE1" w:rsidRDefault="00C71EE1" w:rsidP="00C71EE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Authenticate via database using stored procedure </w:t>
            </w:r>
            <w:r w:rsidRPr="00C71EE1">
              <w:rPr>
                <w:b/>
              </w:rPr>
              <w:t>[dbo].[spAuthenticateUser]</w:t>
            </w:r>
          </w:p>
          <w:p w:rsidR="00C71EE1" w:rsidRDefault="00C71EE1" w:rsidP="00C71EE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After successful authentication set Session object</w:t>
            </w:r>
          </w:p>
          <w:p w:rsidR="00C71EE1" w:rsidRPr="000960C1" w:rsidRDefault="00C71EE1" w:rsidP="00C71EE1">
            <w:pPr>
              <w:pStyle w:val="ListParagraph"/>
              <w:numPr>
                <w:ilvl w:val="1"/>
                <w:numId w:val="11"/>
              </w:numPr>
              <w:rPr>
                <w:b/>
              </w:rPr>
            </w:pPr>
            <w:r w:rsidRPr="00C71EE1">
              <w:rPr>
                <w:b/>
              </w:rPr>
              <w:lastRenderedPageBreak/>
              <w:t>Session(“CustomerId”)</w:t>
            </w:r>
          </w:p>
          <w:p w:rsidR="00C71EE1" w:rsidRPr="00F026B1" w:rsidRDefault="00C71EE1" w:rsidP="00320CE9">
            <w:pPr>
              <w:rPr>
                <w:b/>
              </w:rPr>
            </w:pPr>
          </w:p>
        </w:tc>
      </w:tr>
      <w:tr w:rsidR="00C71EE1" w:rsidTr="00320CE9">
        <w:tc>
          <w:tcPr>
            <w:tcW w:w="2448" w:type="dxa"/>
            <w:shd w:val="clear" w:color="auto" w:fill="FDE9D9" w:themeFill="accent6" w:themeFillTint="33"/>
          </w:tcPr>
          <w:p w:rsidR="00C71EE1" w:rsidRDefault="00C71EE1" w:rsidP="00320CE9">
            <w:pPr>
              <w:jc w:val="center"/>
            </w:pPr>
            <w:r>
              <w:lastRenderedPageBreak/>
              <w:t>Method</w:t>
            </w:r>
          </w:p>
        </w:tc>
        <w:tc>
          <w:tcPr>
            <w:tcW w:w="3150" w:type="dxa"/>
            <w:shd w:val="clear" w:color="auto" w:fill="FDE9D9" w:themeFill="accent6" w:themeFillTint="33"/>
          </w:tcPr>
          <w:p w:rsidR="00C71EE1" w:rsidRDefault="00C71EE1" w:rsidP="00320CE9">
            <w:pPr>
              <w:jc w:val="center"/>
            </w:pPr>
            <w:r>
              <w:t>Signature</w:t>
            </w:r>
          </w:p>
        </w:tc>
        <w:tc>
          <w:tcPr>
            <w:tcW w:w="3978" w:type="dxa"/>
            <w:shd w:val="clear" w:color="auto" w:fill="FDE9D9" w:themeFill="accent6" w:themeFillTint="33"/>
          </w:tcPr>
          <w:p w:rsidR="00C71EE1" w:rsidRDefault="00C71EE1" w:rsidP="00320CE9">
            <w:pPr>
              <w:jc w:val="center"/>
            </w:pPr>
            <w:r>
              <w:t>Functionality</w:t>
            </w:r>
          </w:p>
        </w:tc>
      </w:tr>
      <w:tr w:rsidR="00C71EE1" w:rsidTr="00320CE9">
        <w:trPr>
          <w:trHeight w:val="188"/>
        </w:trPr>
        <w:tc>
          <w:tcPr>
            <w:tcW w:w="2448" w:type="dxa"/>
          </w:tcPr>
          <w:p w:rsidR="00C71EE1" w:rsidRDefault="00C71EE1" w:rsidP="00320CE9"/>
        </w:tc>
        <w:tc>
          <w:tcPr>
            <w:tcW w:w="3150" w:type="dxa"/>
          </w:tcPr>
          <w:p w:rsidR="00C71EE1" w:rsidRDefault="00C71EE1" w:rsidP="00320CE9"/>
        </w:tc>
        <w:tc>
          <w:tcPr>
            <w:tcW w:w="3978" w:type="dxa"/>
          </w:tcPr>
          <w:p w:rsidR="00C71EE1" w:rsidRDefault="00C71EE1" w:rsidP="00320CE9">
            <w:pPr>
              <w:pStyle w:val="ListParagraph"/>
            </w:pPr>
          </w:p>
        </w:tc>
      </w:tr>
    </w:tbl>
    <w:p w:rsidR="00C71EE1" w:rsidRDefault="00C71EE1" w:rsidP="00C71EE1"/>
    <w:sectPr w:rsidR="00C71EE1" w:rsidSect="00DD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072"/>
    <w:multiLevelType w:val="hybridMultilevel"/>
    <w:tmpl w:val="0176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53E0D"/>
    <w:multiLevelType w:val="hybridMultilevel"/>
    <w:tmpl w:val="B4360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A686B"/>
    <w:multiLevelType w:val="hybridMultilevel"/>
    <w:tmpl w:val="B456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D4351"/>
    <w:multiLevelType w:val="hybridMultilevel"/>
    <w:tmpl w:val="2FA4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45948"/>
    <w:multiLevelType w:val="hybridMultilevel"/>
    <w:tmpl w:val="B456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600BF"/>
    <w:multiLevelType w:val="hybridMultilevel"/>
    <w:tmpl w:val="448C1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67A31"/>
    <w:multiLevelType w:val="hybridMultilevel"/>
    <w:tmpl w:val="93F6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E4CFC"/>
    <w:multiLevelType w:val="hybridMultilevel"/>
    <w:tmpl w:val="9C3A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904BC"/>
    <w:multiLevelType w:val="hybridMultilevel"/>
    <w:tmpl w:val="9C3A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01F4D"/>
    <w:multiLevelType w:val="hybridMultilevel"/>
    <w:tmpl w:val="9C3A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E5703"/>
    <w:multiLevelType w:val="hybridMultilevel"/>
    <w:tmpl w:val="F32C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48"/>
    <w:rsid w:val="000960C1"/>
    <w:rsid w:val="00166C73"/>
    <w:rsid w:val="00291560"/>
    <w:rsid w:val="002E2E29"/>
    <w:rsid w:val="002E73CB"/>
    <w:rsid w:val="003A6002"/>
    <w:rsid w:val="003F70B3"/>
    <w:rsid w:val="0044795C"/>
    <w:rsid w:val="00667231"/>
    <w:rsid w:val="00681E48"/>
    <w:rsid w:val="008A04B4"/>
    <w:rsid w:val="00A24A6D"/>
    <w:rsid w:val="00A60E87"/>
    <w:rsid w:val="00C71EE1"/>
    <w:rsid w:val="00C80755"/>
    <w:rsid w:val="00CA4087"/>
    <w:rsid w:val="00DD022A"/>
    <w:rsid w:val="00E3557C"/>
    <w:rsid w:val="00F026B1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7C"/>
  </w:style>
  <w:style w:type="paragraph" w:styleId="Heading1">
    <w:name w:val="heading 1"/>
    <w:basedOn w:val="Normal"/>
    <w:next w:val="Normal"/>
    <w:link w:val="Heading1Char"/>
    <w:uiPriority w:val="9"/>
    <w:qFormat/>
    <w:rsid w:val="00CA4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D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40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4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7C"/>
  </w:style>
  <w:style w:type="paragraph" w:styleId="Heading1">
    <w:name w:val="heading 1"/>
    <w:basedOn w:val="Normal"/>
    <w:next w:val="Normal"/>
    <w:link w:val="Heading1Char"/>
    <w:uiPriority w:val="9"/>
    <w:qFormat/>
    <w:rsid w:val="00CA4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D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40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4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5851B9F4.dotm</Template>
  <TotalTime>391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Gopu</dc:creator>
  <cp:lastModifiedBy>Vikram Gopu</cp:lastModifiedBy>
  <cp:revision>9</cp:revision>
  <dcterms:created xsi:type="dcterms:W3CDTF">2015-06-26T16:05:00Z</dcterms:created>
  <dcterms:modified xsi:type="dcterms:W3CDTF">2015-06-26T22:36:00Z</dcterms:modified>
</cp:coreProperties>
</file>